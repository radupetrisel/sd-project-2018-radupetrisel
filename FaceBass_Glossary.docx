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A11F" w14:textId="653CBFF6" w:rsidR="0085257A" w:rsidRPr="00AD232E" w:rsidRDefault="00D37181">
      <w:pPr>
        <w:pStyle w:val="Title"/>
        <w:jc w:val="right"/>
        <w:rPr>
          <w:rFonts w:ascii="Times New Roman" w:hAnsi="Times New Roman"/>
        </w:rPr>
      </w:pPr>
      <w:r>
        <w:t xml:space="preserve">Facial-recognition Based Bus Pass - </w:t>
      </w:r>
      <w:proofErr w:type="spellStart"/>
      <w:r>
        <w:t>FaceBass</w:t>
      </w:r>
      <w:proofErr w:type="spellEnd"/>
    </w:p>
    <w:p w14:paraId="65C4A12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5C4A121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5C4A122" w14:textId="37EE67CB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65C4A123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65C4A124" w14:textId="77777777" w:rsidR="0085257A" w:rsidRPr="00AD232E" w:rsidRDefault="0085257A"/>
    <w:p w14:paraId="65C4A125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C4A126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5C4A12B" w14:textId="77777777">
        <w:tc>
          <w:tcPr>
            <w:tcW w:w="2304" w:type="dxa"/>
          </w:tcPr>
          <w:p w14:paraId="65C4A12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5C4A12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C4A12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C4A12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5C4A130" w14:textId="77777777">
        <w:tc>
          <w:tcPr>
            <w:tcW w:w="2304" w:type="dxa"/>
          </w:tcPr>
          <w:p w14:paraId="65C4A12C" w14:textId="5E726AD7" w:rsidR="0085257A" w:rsidRPr="00AD232E" w:rsidRDefault="0086347A">
            <w:pPr>
              <w:pStyle w:val="Tabletext"/>
            </w:pPr>
            <w:r>
              <w:t>17/Mar/2018</w:t>
            </w:r>
          </w:p>
        </w:tc>
        <w:tc>
          <w:tcPr>
            <w:tcW w:w="1152" w:type="dxa"/>
          </w:tcPr>
          <w:p w14:paraId="65C4A12D" w14:textId="1293E672" w:rsidR="0085257A" w:rsidRPr="00AD232E" w:rsidRDefault="008634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5C4A12E" w14:textId="2DA82EE9" w:rsidR="0085257A" w:rsidRPr="00AD232E" w:rsidRDefault="0086347A">
            <w:pPr>
              <w:pStyle w:val="Tabletext"/>
            </w:pPr>
            <w:r>
              <w:t>Initial glossary</w:t>
            </w:r>
          </w:p>
        </w:tc>
        <w:tc>
          <w:tcPr>
            <w:tcW w:w="2304" w:type="dxa"/>
          </w:tcPr>
          <w:p w14:paraId="65C4A12F" w14:textId="32B39255" w:rsidR="0085257A" w:rsidRPr="00AD232E" w:rsidRDefault="0086347A">
            <w:pPr>
              <w:pStyle w:val="Tabletext"/>
            </w:pPr>
            <w:r>
              <w:t>Radu Petrisel</w:t>
            </w:r>
          </w:p>
        </w:tc>
      </w:tr>
      <w:tr w:rsidR="0085257A" w:rsidRPr="00AD232E" w14:paraId="65C4A135" w14:textId="77777777">
        <w:tc>
          <w:tcPr>
            <w:tcW w:w="2304" w:type="dxa"/>
          </w:tcPr>
          <w:p w14:paraId="65C4A131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C4A13A" w14:textId="77777777">
        <w:tc>
          <w:tcPr>
            <w:tcW w:w="2304" w:type="dxa"/>
          </w:tcPr>
          <w:p w14:paraId="65C4A13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C4A13F" w14:textId="77777777">
        <w:tc>
          <w:tcPr>
            <w:tcW w:w="2304" w:type="dxa"/>
          </w:tcPr>
          <w:p w14:paraId="65C4A13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E" w14:textId="77777777" w:rsidR="0085257A" w:rsidRPr="00AD232E" w:rsidRDefault="0085257A">
            <w:pPr>
              <w:pStyle w:val="Tabletext"/>
            </w:pPr>
          </w:p>
        </w:tc>
      </w:tr>
    </w:tbl>
    <w:p w14:paraId="65C4A140" w14:textId="77777777" w:rsidR="0085257A" w:rsidRPr="00AD232E" w:rsidRDefault="0085257A"/>
    <w:p w14:paraId="65C4A141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5C4A142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5C4A143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65C4A144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5C4A145" w14:textId="7CDD6CB6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5A073B5" w14:textId="427FDC2A" w:rsidR="00D31230" w:rsidRDefault="00D31230" w:rsidP="00D31230"/>
    <w:p w14:paraId="3E2E0422" w14:textId="52768EA1" w:rsidR="00D31230" w:rsidRDefault="00D31230" w:rsidP="00D31230">
      <w:r>
        <w:tab/>
        <w:t xml:space="preserve">This glossary is meant to assist amateur </w:t>
      </w:r>
      <w:r w:rsidR="00CE0574">
        <w:t xml:space="preserve">developers and untrained persons to better understand the Vision </w:t>
      </w:r>
      <w:r w:rsidR="00F55586">
        <w:t>document o</w:t>
      </w:r>
      <w:bookmarkStart w:id="5" w:name="_GoBack"/>
      <w:bookmarkEnd w:id="5"/>
      <w:r w:rsidR="00CE0574">
        <w:t>f this project.</w:t>
      </w:r>
    </w:p>
    <w:p w14:paraId="669CC093" w14:textId="77777777" w:rsidR="00D31230" w:rsidRPr="00D31230" w:rsidRDefault="00D31230" w:rsidP="00D31230"/>
    <w:p w14:paraId="65C4A147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6"/>
    </w:p>
    <w:p w14:paraId="65C4A148" w14:textId="375437C8"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65C4A14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5C4A14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5C4A14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5C4A14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5C4A14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5C4A152" w14:textId="77777777" w:rsidTr="00AD232E">
        <w:trPr>
          <w:trHeight w:val="976"/>
        </w:trPr>
        <w:tc>
          <w:tcPr>
            <w:tcW w:w="2258" w:type="dxa"/>
          </w:tcPr>
          <w:p w14:paraId="65C4A14E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232" w:type="dxa"/>
          </w:tcPr>
          <w:p w14:paraId="65C4A14F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1890" w:type="dxa"/>
          </w:tcPr>
          <w:p w14:paraId="65C4A150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14:paraId="65C4A151" w14:textId="77777777"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7"/>
    </w:tbl>
    <w:p w14:paraId="65C4A153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A156" w14:textId="77777777" w:rsidR="00C05F21" w:rsidRDefault="00C05F21">
      <w:pPr>
        <w:spacing w:line="240" w:lineRule="auto"/>
      </w:pPr>
      <w:r>
        <w:separator/>
      </w:r>
    </w:p>
  </w:endnote>
  <w:endnote w:type="continuationSeparator" w:id="0">
    <w:p w14:paraId="65C4A157" w14:textId="77777777" w:rsidR="00C05F21" w:rsidRDefault="00C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5C4A1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8" w14:textId="1D9FE616" w:rsidR="00AD439A" w:rsidRDefault="00AD439A" w:rsidP="00AD439A">
          <w:pPr>
            <w:jc w:val="center"/>
          </w:pPr>
          <w:r>
            <w:sym w:font="Symbol" w:char="F0D3"/>
          </w:r>
          <w:r w:rsidR="00272F6D">
            <w:t>Radu Petrisel</w:t>
          </w:r>
          <w:r w:rsidR="00F55586">
            <w:fldChar w:fldCharType="begin"/>
          </w:r>
          <w:r w:rsidR="00F55586">
            <w:instrText xml:space="preserve"> DOCPROPERTY "Company"  \* MERGEFORMAT </w:instrText>
          </w:r>
          <w:r w:rsidR="00F55586">
            <w:fldChar w:fldCharType="separate"/>
          </w:r>
          <w:r w:rsidR="00F55586">
            <w:fldChar w:fldCharType="end"/>
          </w:r>
          <w:r>
            <w:t xml:space="preserve">, </w:t>
          </w:r>
          <w:r w:rsidR="00F55586">
            <w:fldChar w:fldCharType="begin"/>
          </w:r>
          <w:r w:rsidR="00F55586">
            <w:instrText xml:space="preserve"> DATE \@ "yyyy" </w:instrText>
          </w:r>
          <w:r w:rsidR="00F55586">
            <w:fldChar w:fldCharType="separate"/>
          </w:r>
          <w:r w:rsidR="006879F9">
            <w:rPr>
              <w:noProof/>
            </w:rPr>
            <w:t>2018</w:t>
          </w:r>
          <w:r w:rsidR="00F5558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9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65C4A16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A154" w14:textId="77777777" w:rsidR="00C05F21" w:rsidRDefault="00C05F21">
      <w:pPr>
        <w:spacing w:line="240" w:lineRule="auto"/>
      </w:pPr>
      <w:r>
        <w:separator/>
      </w:r>
    </w:p>
  </w:footnote>
  <w:footnote w:type="continuationSeparator" w:id="0">
    <w:p w14:paraId="65C4A155" w14:textId="77777777" w:rsidR="00C05F21" w:rsidRDefault="00C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A158" w14:textId="77777777" w:rsidR="00AD439A" w:rsidRDefault="00AD439A">
    <w:pPr>
      <w:rPr>
        <w:sz w:val="24"/>
      </w:rPr>
    </w:pPr>
  </w:p>
  <w:p w14:paraId="65C4A159" w14:textId="77777777" w:rsidR="00AD439A" w:rsidRDefault="00AD439A">
    <w:pPr>
      <w:pBdr>
        <w:top w:val="single" w:sz="6" w:space="1" w:color="auto"/>
      </w:pBdr>
      <w:rPr>
        <w:sz w:val="24"/>
      </w:rPr>
    </w:pPr>
  </w:p>
  <w:p w14:paraId="65C4A15B" w14:textId="196DB4AA" w:rsidR="00AD439A" w:rsidRDefault="00D37181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37181">
      <w:rPr>
        <w:rFonts w:ascii="Arial" w:hAnsi="Arial" w:cs="Arial"/>
        <w:b/>
        <w:sz w:val="36"/>
        <w:szCs w:val="36"/>
      </w:rPr>
      <w:t>Radu Petrise</w:t>
    </w:r>
    <w:r>
      <w:rPr>
        <w:rFonts w:ascii="Arial" w:hAnsi="Arial" w:cs="Arial"/>
        <w:b/>
        <w:sz w:val="36"/>
        <w:szCs w:val="36"/>
      </w:rPr>
      <w:t>l</w:t>
    </w:r>
  </w:p>
  <w:p w14:paraId="20B8967B" w14:textId="71A684BE" w:rsidR="00D37181" w:rsidRPr="00D37181" w:rsidRDefault="00D37181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30432</w:t>
    </w:r>
  </w:p>
  <w:p w14:paraId="65C4A15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5C4A15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5C4A160" w14:textId="77777777">
      <w:tc>
        <w:tcPr>
          <w:tcW w:w="6379" w:type="dxa"/>
        </w:tcPr>
        <w:p w14:paraId="65C4A15E" w14:textId="628389B6" w:rsidR="00AD439A" w:rsidRDefault="0086347A">
          <w:proofErr w:type="spellStart"/>
          <w:r>
            <w:t>FaceBass</w:t>
          </w:r>
          <w:proofErr w:type="spellEnd"/>
        </w:p>
      </w:tc>
      <w:tc>
        <w:tcPr>
          <w:tcW w:w="3179" w:type="dxa"/>
        </w:tcPr>
        <w:p w14:paraId="65C4A15F" w14:textId="2DF642E0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6347A">
            <w:t>1.0</w:t>
          </w:r>
        </w:p>
      </w:tc>
    </w:tr>
    <w:tr w:rsidR="00AD439A" w14:paraId="65C4A163" w14:textId="77777777">
      <w:tc>
        <w:tcPr>
          <w:tcW w:w="6379" w:type="dxa"/>
        </w:tcPr>
        <w:p w14:paraId="65C4A161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5C4A162" w14:textId="5B87AA2B" w:rsidR="00AD439A" w:rsidRDefault="00AD439A">
          <w:r>
            <w:t xml:space="preserve">  Date:  </w:t>
          </w:r>
          <w:r w:rsidR="0086347A">
            <w:t>17/Mar/2018</w:t>
          </w:r>
        </w:p>
      </w:tc>
    </w:tr>
    <w:tr w:rsidR="00AD439A" w14:paraId="65C4A165" w14:textId="77777777">
      <w:tc>
        <w:tcPr>
          <w:tcW w:w="9558" w:type="dxa"/>
          <w:gridSpan w:val="2"/>
        </w:tcPr>
        <w:p w14:paraId="65C4A164" w14:textId="3A638E05" w:rsidR="00AD439A" w:rsidRDefault="0086347A">
          <w:r>
            <w:t>???</w:t>
          </w:r>
        </w:p>
      </w:tc>
    </w:tr>
  </w:tbl>
  <w:p w14:paraId="65C4A166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C7458"/>
    <w:rsid w:val="001C7458"/>
    <w:rsid w:val="001D42BB"/>
    <w:rsid w:val="00272F6D"/>
    <w:rsid w:val="002E2814"/>
    <w:rsid w:val="005A3207"/>
    <w:rsid w:val="00600853"/>
    <w:rsid w:val="006879F9"/>
    <w:rsid w:val="007F349D"/>
    <w:rsid w:val="0085257A"/>
    <w:rsid w:val="008634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22212"/>
    <w:rsid w:val="00C35D85"/>
    <w:rsid w:val="00CE0574"/>
    <w:rsid w:val="00CE5184"/>
    <w:rsid w:val="00D31230"/>
    <w:rsid w:val="00D37181"/>
    <w:rsid w:val="00E41E57"/>
    <w:rsid w:val="00E55EE3"/>
    <w:rsid w:val="00F5558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4A11F"/>
  <w15:docId w15:val="{C1C33865-59EA-4C30-9A2A-9AD623B7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49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13</cp:revision>
  <cp:lastPrinted>2001-03-15T12:26:00Z</cp:lastPrinted>
  <dcterms:created xsi:type="dcterms:W3CDTF">2010-02-26T10:01:00Z</dcterms:created>
  <dcterms:modified xsi:type="dcterms:W3CDTF">2018-03-17T20:08:00Z</dcterms:modified>
</cp:coreProperties>
</file>